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39EE" w14:textId="77777777" w:rsidR="009A7389" w:rsidRPr="00E8092C" w:rsidRDefault="009A7389" w:rsidP="008E33D4">
      <w:pPr>
        <w:jc w:val="center"/>
        <w:rPr>
          <w:rFonts w:ascii="Verdana" w:hAnsi="Verdana"/>
          <w:b/>
          <w:color w:val="365F91" w:themeColor="accent1" w:themeShade="BF"/>
          <w:sz w:val="36"/>
          <w:szCs w:val="36"/>
        </w:rPr>
      </w:pPr>
      <w:bookmarkStart w:id="0" w:name="_GoBack"/>
      <w:bookmarkEnd w:id="0"/>
      <w:r w:rsidRPr="00E8092C">
        <w:rPr>
          <w:rFonts w:ascii="Verdana" w:hAnsi="Verdana"/>
          <w:b/>
          <w:color w:val="365F91" w:themeColor="accent1" w:themeShade="BF"/>
          <w:sz w:val="36"/>
          <w:szCs w:val="36"/>
        </w:rPr>
        <w:t>Agenda</w:t>
      </w:r>
    </w:p>
    <w:p w14:paraId="09773914" w14:textId="77777777" w:rsidR="009A7389" w:rsidRPr="00E8092C" w:rsidRDefault="009A7389" w:rsidP="008E33D4">
      <w:pPr>
        <w:jc w:val="center"/>
        <w:rPr>
          <w:rFonts w:ascii="Verdana" w:hAnsi="Verdana"/>
          <w:b/>
          <w:color w:val="365F91" w:themeColor="accent1" w:themeShade="BF"/>
          <w:sz w:val="36"/>
          <w:szCs w:val="36"/>
        </w:rPr>
      </w:pPr>
      <w:r w:rsidRPr="00E8092C">
        <w:rPr>
          <w:rFonts w:ascii="Verdana" w:hAnsi="Verdana"/>
          <w:b/>
          <w:color w:val="365F91" w:themeColor="accent1" w:themeShade="BF"/>
          <w:sz w:val="36"/>
          <w:szCs w:val="36"/>
        </w:rPr>
        <w:t>Staff Retreat</w:t>
      </w:r>
    </w:p>
    <w:p w14:paraId="3DD57108" w14:textId="77777777" w:rsidR="009A7389" w:rsidRDefault="009A7389">
      <w:r>
        <w:t>December 7-8</w:t>
      </w:r>
    </w:p>
    <w:p w14:paraId="405E25A9" w14:textId="77777777" w:rsidR="009A7389" w:rsidRDefault="009A7389" w:rsidP="00D864CC">
      <w:r w:rsidRPr="00E8092C">
        <w:rPr>
          <w:highlight w:val="yellow"/>
        </w:rPr>
        <w:t>Pacific Plaza Hotel, Renaissance Conference Room</w:t>
      </w:r>
    </w:p>
    <w:p w14:paraId="76D7917E" w14:textId="77777777" w:rsidR="009A7389" w:rsidRDefault="009A7389" w:rsidP="00D864CC">
      <w:r>
        <w:t>10:30</w:t>
      </w:r>
      <w:r>
        <w:tab/>
        <w:t xml:space="preserve">Coffee and refreshments </w:t>
      </w:r>
    </w:p>
    <w:p w14:paraId="46F58B74" w14:textId="77777777" w:rsidR="009A7389" w:rsidRDefault="009A7389" w:rsidP="00D864CC">
      <w:r>
        <w:t>12:00</w:t>
      </w:r>
      <w:r>
        <w:tab/>
        <w:t xml:space="preserve">Lunch </w:t>
      </w:r>
    </w:p>
    <w:p w14:paraId="54F3C492" w14:textId="77777777" w:rsidR="009A7389" w:rsidRDefault="009A7389" w:rsidP="00D864CC"/>
    <w:p w14:paraId="26C8F04E" w14:textId="77777777" w:rsidR="009A7389" w:rsidRDefault="009A7389">
      <w:r>
        <w:t>December 7</w:t>
      </w:r>
      <w:r w:rsidRPr="00D864CC">
        <w:rPr>
          <w:vertAlign w:val="superscript"/>
        </w:rPr>
        <w:t>th</w:t>
      </w:r>
    </w:p>
    <w:p w14:paraId="05B79CF5" w14:textId="77777777" w:rsidR="009A7389" w:rsidRPr="00E8092C" w:rsidRDefault="009A7389" w:rsidP="00E8092C">
      <w:r w:rsidRPr="00E8092C">
        <w:t>9:00</w:t>
      </w:r>
      <w:r w:rsidRPr="00E8092C">
        <w:tab/>
        <w:t>President’s Welcome</w:t>
      </w:r>
    </w:p>
    <w:p w14:paraId="700D1474" w14:textId="77777777" w:rsidR="009A7389" w:rsidRDefault="009A7389" w:rsidP="008E33D4">
      <w:pPr>
        <w:spacing w:after="120"/>
      </w:pPr>
      <w:r>
        <w:t>Current status</w:t>
      </w:r>
    </w:p>
    <w:p w14:paraId="40D6A1D9" w14:textId="77777777" w:rsidR="009A7389" w:rsidRDefault="009A7389" w:rsidP="008E33D4">
      <w:pPr>
        <w:spacing w:after="120"/>
      </w:pPr>
      <w:r>
        <w:t>Environmental Consulting</w:t>
      </w:r>
    </w:p>
    <w:p w14:paraId="050BD77B" w14:textId="77777777" w:rsidR="009A7389" w:rsidRDefault="009A7389" w:rsidP="008E33D4">
      <w:pPr>
        <w:spacing w:after="120"/>
      </w:pPr>
      <w:r>
        <w:t xml:space="preserve">Revenues </w:t>
      </w:r>
    </w:p>
    <w:p w14:paraId="32562E66" w14:textId="77777777" w:rsidR="009A7389" w:rsidRDefault="009A7389" w:rsidP="008E33D4">
      <w:pPr>
        <w:spacing w:after="120"/>
      </w:pPr>
      <w:r>
        <w:t xml:space="preserve">Upcoming Business </w:t>
      </w:r>
    </w:p>
    <w:p w14:paraId="2F3ED90B" w14:textId="77777777" w:rsidR="009A7389" w:rsidRDefault="009A7389" w:rsidP="008E33D4">
      <w:pPr>
        <w:spacing w:after="120"/>
      </w:pPr>
      <w:r>
        <w:t>Adventures</w:t>
      </w:r>
    </w:p>
    <w:p w14:paraId="19195A9B" w14:textId="77777777" w:rsidR="009A7389" w:rsidRDefault="009A7389" w:rsidP="008E33D4">
      <w:pPr>
        <w:spacing w:after="120"/>
      </w:pPr>
      <w:r>
        <w:t>Strengths &amp; Weaknesses</w:t>
      </w:r>
    </w:p>
    <w:p w14:paraId="7CB5BD74" w14:textId="77777777" w:rsidR="009A7389" w:rsidRDefault="009A7389" w:rsidP="008E33D4">
      <w:pPr>
        <w:spacing w:after="120"/>
      </w:pPr>
      <w:r>
        <w:t>Open session</w:t>
      </w:r>
    </w:p>
    <w:p w14:paraId="6332007A" w14:textId="77777777" w:rsidR="009A7389" w:rsidRDefault="009A7389" w:rsidP="008E33D4">
      <w:pPr>
        <w:spacing w:before="240"/>
      </w:pPr>
      <w:r>
        <w:t>December 8</w:t>
      </w:r>
      <w:r w:rsidRPr="00CE0EC7">
        <w:rPr>
          <w:vertAlign w:val="superscript"/>
        </w:rPr>
        <w:t>th</w:t>
      </w:r>
    </w:p>
    <w:p w14:paraId="10493365" w14:textId="77777777" w:rsidR="009A7389" w:rsidRDefault="009A7389">
      <w:r>
        <w:t>Vision for the Future</w:t>
      </w:r>
    </w:p>
    <w:p w14:paraId="634572D2" w14:textId="77777777" w:rsidR="009A7389" w:rsidRDefault="009A7389">
      <w:r>
        <w:t>Open session in groups</w:t>
      </w:r>
    </w:p>
    <w:p w14:paraId="7A52C6EA" w14:textId="77777777" w:rsidR="009A7389" w:rsidRDefault="009A7389">
      <w:r>
        <w:t>Sales</w:t>
      </w:r>
    </w:p>
    <w:p w14:paraId="54A5FD09" w14:textId="77777777" w:rsidR="009A7389" w:rsidRDefault="009A7389">
      <w:r>
        <w:t>Strategies</w:t>
      </w:r>
    </w:p>
    <w:p w14:paraId="7EE93009" w14:textId="77777777" w:rsidR="009A7389" w:rsidRDefault="009A7389">
      <w:r>
        <w:t>Opportunities</w:t>
      </w:r>
    </w:p>
    <w:sectPr w:rsidR="009A7389" w:rsidSect="00F6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4CC"/>
    <w:rsid w:val="00001A8E"/>
    <w:rsid w:val="00254B3E"/>
    <w:rsid w:val="003128F0"/>
    <w:rsid w:val="0034780E"/>
    <w:rsid w:val="004477EC"/>
    <w:rsid w:val="004B7B7F"/>
    <w:rsid w:val="006A4F3B"/>
    <w:rsid w:val="007E3710"/>
    <w:rsid w:val="008E33D4"/>
    <w:rsid w:val="009A7389"/>
    <w:rsid w:val="00A67C57"/>
    <w:rsid w:val="00AB0683"/>
    <w:rsid w:val="00BB52CB"/>
    <w:rsid w:val="00BC24E0"/>
    <w:rsid w:val="00BC5ECD"/>
    <w:rsid w:val="00BD413F"/>
    <w:rsid w:val="00C44EF0"/>
    <w:rsid w:val="00CE0EC7"/>
    <w:rsid w:val="00D165B6"/>
    <w:rsid w:val="00D864CC"/>
    <w:rsid w:val="00DA0A43"/>
    <w:rsid w:val="00E40913"/>
    <w:rsid w:val="00E8092C"/>
    <w:rsid w:val="00F653CB"/>
    <w:rsid w:val="00F92BE7"/>
    <w:rsid w:val="00FC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A51C7"/>
  <w15:docId w15:val="{CC1A56F7-0DD6-4D0A-AE32-33889B26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D4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ong\Desktop\CCI%20Student%20Data%20Files\Word%202010%20Specialist\Normal_Wordconv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D2456B27C345928EB782C5C898B6" ma:contentTypeVersion="3" ma:contentTypeDescription="Create a new document." ma:contentTypeScope="" ma:versionID="d883ca3d2d8bdf77330d1c9c60171940">
  <xsd:schema xmlns:xsd="http://www.w3.org/2001/XMLSchema" xmlns:xs="http://www.w3.org/2001/XMLSchema" xmlns:p="http://schemas.microsoft.com/office/2006/metadata/properties" xmlns:ns2="db8e0d3d-fc78-4f5a-a235-e996bb287d43" xmlns:ns3="f4c667d0-d900-425d-aebf-995b3136c498" targetNamespace="http://schemas.microsoft.com/office/2006/metadata/properties" ma:root="true" ma:fieldsID="23d5eda3b6b1f9f536e776859fe976b7" ns2:_="" ns3:_="">
    <xsd:import namespace="db8e0d3d-fc78-4f5a-a235-e996bb287d43"/>
    <xsd:import namespace="f4c667d0-d900-425d-aebf-995b3136c4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e0d3d-fc78-4f5a-a235-e996bb287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667d0-d900-425d-aebf-995b3136c498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7FC9DD-1776-4E23-9D57-C85BAB09E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e0d3d-fc78-4f5a-a235-e996bb287d43"/>
    <ds:schemaRef ds:uri="f4c667d0-d900-425d-aebf-995b3136c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537CA-5B04-4CD4-B189-21F9FE6B7E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73EEE7-32B7-42F7-A93B-58FA5E80C2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CCI Learning Solutions Inc.</dc:creator>
  <cp:lastModifiedBy>Ken Kozakis</cp:lastModifiedBy>
  <cp:revision>2</cp:revision>
  <dcterms:created xsi:type="dcterms:W3CDTF">2019-08-14T01:09:00Z</dcterms:created>
  <dcterms:modified xsi:type="dcterms:W3CDTF">2019-08-14T01:09:00Z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0x0101001E9FD2456B27C345928EB782C5C898B6</vt:lpwstr>
  </property>
</Properties>
</file>